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01D53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bookmarkStart w:id="0" w:name="OLE_LINK3"/>
      <w:bookmarkStart w:id="1" w:name="OLE_LINK4"/>
    </w:p>
    <w:p w14:paraId="3FCDCAA7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F31E532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A55976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5B052423" wp14:editId="6F4832B2">
            <wp:extent cx="2245489" cy="60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6" r="7109"/>
                    <a:stretch/>
                  </pic:blipFill>
                  <pic:spPr bwMode="auto">
                    <a:xfrm>
                      <a:off x="0" y="0"/>
                      <a:ext cx="2389269" cy="64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2AC85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0B113FD0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FC9CBB5" w14:textId="16C3EE16" w:rsidR="00A55976" w:rsidRPr="00A55976" w:rsidRDefault="006E7D5D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全栈新媒体</w:t>
      </w:r>
      <w:r w:rsidR="00841C69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毕业</w:t>
      </w:r>
      <w:r w:rsidR="00EC0630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设计</w:t>
      </w:r>
      <w:r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课程</w:t>
      </w:r>
      <w:r w:rsidR="00A55976" w:rsidRPr="00A55976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6B989A9F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A55976" w:rsidRPr="00A55976" w14:paraId="5E700534" w14:textId="77777777" w:rsidTr="00003181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A49F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84019" w14:textId="19E132A4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</w:p>
        </w:tc>
      </w:tr>
      <w:tr w:rsidR="00A55976" w:rsidRPr="00A55976" w14:paraId="6412D3D3" w14:textId="77777777" w:rsidTr="00003181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7B21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44F4C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  <w:tr w:rsidR="00A55976" w:rsidRPr="00A55976" w14:paraId="3D4F1864" w14:textId="77777777" w:rsidTr="00003181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2EDA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F33BEE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  <w:tr w:rsidR="00A55976" w:rsidRPr="00A55976" w14:paraId="185F0C42" w14:textId="77777777" w:rsidTr="00003181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82C8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0ECF4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1165FB9F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p w14:paraId="1072CCB8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p w14:paraId="1F246D09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5377C2F7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A55976">
        <w:rPr>
          <w:rFonts w:ascii="宋体" w:eastAsia="宋体" w:hAnsi="宋体" w:cs="Hiragino Sans GB W3" w:hint="eastAsia"/>
          <w:color w:val="000000"/>
          <w:sz w:val="20"/>
          <w:szCs w:val="20"/>
          <w:lang w:val="en-US"/>
        </w:rPr>
        <w:t>二〇一  年  月</w:t>
      </w:r>
      <w:r w:rsidRPr="00A55976">
        <w:rPr>
          <w:rFonts w:ascii="宋体" w:eastAsia="宋体" w:hAnsi="宋体" w:cs="Hiragino Sans GB W3"/>
          <w:color w:val="000000"/>
          <w:sz w:val="20"/>
          <w:szCs w:val="20"/>
          <w:lang w:val="en-US"/>
        </w:rPr>
        <w:t xml:space="preserve">    日</w:t>
      </w:r>
    </w:p>
    <w:p w14:paraId="347F6F9F" w14:textId="77777777" w:rsidR="00A55976" w:rsidRPr="00A55976" w:rsidRDefault="00A55976" w:rsidP="00A55976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A55976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17EA0433" w14:textId="77777777" w:rsidR="00A55976" w:rsidRPr="00A55976" w:rsidRDefault="00A55976" w:rsidP="00A55976">
      <w:pPr>
        <w:spacing w:before="0" w:after="0" w:line="240" w:lineRule="auto"/>
        <w:ind w:firstLine="640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55976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07AFDF6A" w14:textId="77777777" w:rsidR="00A55976" w:rsidRPr="00A55976" w:rsidRDefault="00A55976" w:rsidP="00A55976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011A928B" w14:textId="2CE83347" w:rsidR="00A55976" w:rsidRPr="00A55976" w:rsidRDefault="00A55976" w:rsidP="00A5597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A55976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A55976">
        <w:rPr>
          <w:rFonts w:ascii="宋体" w:eastAsia="宋体" w:hAnsi="宋体" w:cs="Hiragino Sans GB W3"/>
          <w:color w:val="000000"/>
          <w:lang w:val="en-US"/>
        </w:rPr>
        <w:t>学员</w:t>
      </w:r>
      <w:r w:rsidRPr="00A55976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A55976">
        <w:rPr>
          <w:rFonts w:ascii="宋体" w:eastAsia="宋体" w:hAnsi="宋体" w:cs="Hiragino Sans GB W3"/>
          <w:color w:val="000000"/>
          <w:lang w:val="en-US"/>
        </w:rPr>
        <w:t>作业</w:t>
      </w:r>
      <w:r w:rsidRPr="00A55976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A55976">
        <w:rPr>
          <w:rFonts w:ascii="宋体" w:eastAsia="宋体" w:hAnsi="宋体" w:cs="Hiragino Sans GB W3"/>
          <w:color w:val="000000"/>
          <w:lang w:val="en-US"/>
        </w:rPr>
        <w:t>作业</w:t>
      </w:r>
      <w:r w:rsidRPr="00A55976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2B29B0D0" w14:textId="288F366D" w:rsidR="001120F7" w:rsidRPr="00A55976" w:rsidRDefault="00A55976" w:rsidP="00A55976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  <w:r w:rsidRPr="00A55976">
        <w:rPr>
          <w:rFonts w:ascii="宋体" w:eastAsia="宋体" w:hAnsi="宋体" w:cs="Hiragino Sans GB W3"/>
          <w:color w:val="000000"/>
          <w:lang w:val="en-US"/>
        </w:rPr>
        <w:br w:type="page"/>
      </w:r>
      <w:bookmarkEnd w:id="0"/>
      <w:bookmarkEnd w:id="1"/>
    </w:p>
    <w:p w14:paraId="0229A69B" w14:textId="77777777" w:rsidR="00D25BD6" w:rsidRPr="00A55976" w:rsidRDefault="00D25BD6" w:rsidP="006848F5">
      <w:pPr>
        <w:spacing w:beforeLines="50" w:before="120" w:afterLines="50" w:after="120"/>
        <w:ind w:firstLineChars="200" w:firstLine="480"/>
        <w:rPr>
          <w:rFonts w:ascii="宋体" w:eastAsia="宋体" w:hAnsi="宋体" w:cs="Hiragino Sans GB W3"/>
          <w:color w:val="232B2D"/>
          <w:szCs w:val="20"/>
        </w:rPr>
      </w:pPr>
    </w:p>
    <w:p w14:paraId="749F2595" w14:textId="63FF55B8" w:rsidR="002D6207" w:rsidRDefault="002D6207" w:rsidP="002D6207">
      <w:pPr>
        <w:pStyle w:val="2"/>
      </w:pPr>
      <w:r w:rsidRPr="002D6207">
        <w:t>确定邀约话术</w:t>
      </w:r>
    </w:p>
    <w:p w14:paraId="73AEC7B3" w14:textId="76628B7B" w:rsidR="002D6207" w:rsidRDefault="002D6207" w:rsidP="002D6207">
      <w:pPr>
        <w:spacing w:before="0" w:after="0" w:line="240" w:lineRule="auto"/>
        <w:rPr>
          <w:rFonts w:hint="eastAsia"/>
          <w:lang w:val="en-US" w:eastAsia="ja-JP"/>
        </w:rPr>
      </w:pPr>
      <w:r>
        <w:rPr>
          <w:lang w:val="en-US" w:eastAsia="ja-JP"/>
        </w:rPr>
        <w:br w:type="page"/>
      </w:r>
    </w:p>
    <w:p w14:paraId="0995F8FD" w14:textId="77777777" w:rsidR="002D6207" w:rsidRDefault="002D6207" w:rsidP="002D6207">
      <w:pPr>
        <w:pStyle w:val="2"/>
      </w:pPr>
      <w:r w:rsidRPr="002D6207">
        <w:lastRenderedPageBreak/>
        <w:t>撰写采访提纲</w:t>
      </w:r>
    </w:p>
    <w:p w14:paraId="46092F9F" w14:textId="699EB022" w:rsidR="002D6207" w:rsidRDefault="002D6207">
      <w:pPr>
        <w:spacing w:before="0" w:after="0" w:line="240" w:lineRule="auto"/>
        <w:rPr>
          <w:lang w:val="en-US" w:eastAsia="ja-JP"/>
        </w:rPr>
      </w:pPr>
      <w:r>
        <w:rPr>
          <w:lang w:val="en-US" w:eastAsia="ja-JP"/>
        </w:rPr>
        <w:br w:type="page"/>
      </w:r>
    </w:p>
    <w:p w14:paraId="07D7E81D" w14:textId="77777777" w:rsidR="002D6207" w:rsidRDefault="002D6207" w:rsidP="002D6207">
      <w:pPr>
        <w:spacing w:before="0" w:after="0" w:line="240" w:lineRule="auto"/>
        <w:rPr>
          <w:rFonts w:hint="eastAsia"/>
          <w:lang w:val="en-US" w:eastAsia="ja-JP"/>
        </w:rPr>
      </w:pPr>
    </w:p>
    <w:p w14:paraId="66DE1CDF" w14:textId="77777777" w:rsidR="002D6207" w:rsidRDefault="002D6207" w:rsidP="002D6207">
      <w:pPr>
        <w:pStyle w:val="2"/>
        <w:jc w:val="left"/>
      </w:pPr>
      <w:r>
        <w:t>撰写用户故事文章</w:t>
      </w:r>
    </w:p>
    <w:p w14:paraId="2039EC6A" w14:textId="3BE81988" w:rsidR="002D6207" w:rsidRPr="002D6207" w:rsidRDefault="002D6207" w:rsidP="002D6207">
      <w:pPr>
        <w:spacing w:before="0" w:after="0" w:line="240" w:lineRule="auto"/>
        <w:rPr>
          <w:rFonts w:ascii="宋体" w:eastAsia="宋体" w:hAnsi="宋体" w:cs="Hiragino Sans GB W3"/>
          <w:b/>
          <w:color w:val="232B2D"/>
          <w:sz w:val="36"/>
          <w:szCs w:val="20"/>
          <w:lang w:val="en-US" w:eastAsia="ja-JP"/>
        </w:rPr>
      </w:pPr>
      <w:r>
        <w:br w:type="page"/>
      </w:r>
      <w:bookmarkStart w:id="2" w:name="_GoBack"/>
      <w:bookmarkEnd w:id="2"/>
    </w:p>
    <w:p w14:paraId="692F5102" w14:textId="03A4DDD0" w:rsidR="002D6207" w:rsidRDefault="002D6207" w:rsidP="002D6207">
      <w:pPr>
        <w:pStyle w:val="2"/>
      </w:pPr>
      <w:r>
        <w:rPr>
          <w:rFonts w:hint="eastAsia"/>
          <w:lang w:eastAsia="zh-CN"/>
        </w:rPr>
        <w:lastRenderedPageBreak/>
        <w:t>设计</w:t>
      </w:r>
      <w:r w:rsidRPr="002D6207">
        <w:t>用户故事的封面</w:t>
      </w:r>
    </w:p>
    <w:p w14:paraId="65D8315A" w14:textId="31EA3A17" w:rsidR="002D6207" w:rsidRPr="002D6207" w:rsidRDefault="002D6207" w:rsidP="002D6207">
      <w:pPr>
        <w:spacing w:before="0" w:after="0" w:line="240" w:lineRule="auto"/>
        <w:rPr>
          <w:rFonts w:hint="eastAsia"/>
          <w:lang w:val="en-US" w:eastAsia="ja-JP"/>
        </w:rPr>
      </w:pPr>
      <w:r>
        <w:rPr>
          <w:lang w:val="en-US" w:eastAsia="ja-JP"/>
        </w:rPr>
        <w:br w:type="page"/>
      </w:r>
    </w:p>
    <w:p w14:paraId="6974B882" w14:textId="5EA6DF66" w:rsidR="002D6207" w:rsidRPr="002D6207" w:rsidRDefault="002D6207" w:rsidP="00EA6086">
      <w:pPr>
        <w:pStyle w:val="2"/>
        <w:rPr>
          <w:rFonts w:hint="eastAsia"/>
        </w:rPr>
      </w:pPr>
      <w:r>
        <w:rPr>
          <w:rFonts w:hint="eastAsia"/>
          <w:lang w:eastAsia="zh-CN"/>
        </w:rPr>
        <w:lastRenderedPageBreak/>
        <w:t>制作用</w:t>
      </w:r>
      <w:r>
        <w:t>户故事的音频</w:t>
      </w:r>
    </w:p>
    <w:p w14:paraId="13301E62" w14:textId="77777777" w:rsidR="002D6207" w:rsidRPr="002D6207" w:rsidRDefault="002D6207" w:rsidP="002D6207">
      <w:pPr>
        <w:rPr>
          <w:rFonts w:hint="eastAsia"/>
          <w:lang w:val="en-US" w:eastAsia="ja-JP"/>
        </w:rPr>
      </w:pPr>
    </w:p>
    <w:p w14:paraId="7E3C6700" w14:textId="77777777" w:rsidR="00574507" w:rsidRPr="00A55976" w:rsidRDefault="00574507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  <w:lang w:val="en-US"/>
        </w:rPr>
      </w:pPr>
    </w:p>
    <w:sectPr w:rsidR="00574507" w:rsidRPr="00A55976" w:rsidSect="001120F7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6E655" w14:textId="77777777" w:rsidR="00944690" w:rsidRDefault="00944690">
      <w:pPr>
        <w:spacing w:before="0" w:after="0" w:line="240" w:lineRule="auto"/>
      </w:pPr>
      <w:r>
        <w:separator/>
      </w:r>
    </w:p>
  </w:endnote>
  <w:endnote w:type="continuationSeparator" w:id="0">
    <w:p w14:paraId="73E585F6" w14:textId="77777777" w:rsidR="00944690" w:rsidRDefault="009446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冬青黑体简体中文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AEBE5" w14:textId="77777777" w:rsidR="00F61867" w:rsidRPr="006D5D8E" w:rsidRDefault="00F61867" w:rsidP="00F61867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5"/>
        <w:rFonts w:ascii="Microsoft YaHei Light" w:hAnsi="Microsoft YaHei Light"/>
        <w:color w:val="000000" w:themeColor="text1"/>
      </w:rPr>
    </w:pPr>
    <w:r w:rsidRPr="006D5D8E">
      <w:rPr>
        <w:rStyle w:val="aff5"/>
        <w:rFonts w:ascii="Microsoft YaHei Light" w:hAnsi="Microsoft YaHei Light"/>
        <w:color w:val="000000" w:themeColor="text1"/>
      </w:rPr>
      <w:fldChar w:fldCharType="begin"/>
    </w:r>
    <w:r w:rsidRPr="006D5D8E">
      <w:rPr>
        <w:rStyle w:val="aff5"/>
        <w:rFonts w:ascii="Microsoft YaHei Light" w:hAnsi="Microsoft YaHei Light"/>
        <w:color w:val="000000" w:themeColor="text1"/>
      </w:rPr>
      <w:instrText xml:space="preserve">PAGE  </w:instrText>
    </w:r>
    <w:r w:rsidRPr="006D5D8E">
      <w:rPr>
        <w:rStyle w:val="aff5"/>
        <w:rFonts w:ascii="Microsoft YaHei Light" w:hAnsi="Microsoft YaHei Light"/>
        <w:color w:val="000000" w:themeColor="text1"/>
      </w:rPr>
      <w:fldChar w:fldCharType="separate"/>
    </w:r>
    <w:r w:rsidR="00841C69">
      <w:rPr>
        <w:rStyle w:val="aff5"/>
        <w:rFonts w:ascii="Microsoft YaHei Light" w:hAnsi="Microsoft YaHei Light"/>
        <w:noProof/>
        <w:color w:val="000000" w:themeColor="text1"/>
      </w:rPr>
      <w:t>- 1 -</w:t>
    </w:r>
    <w:r w:rsidRPr="006D5D8E">
      <w:rPr>
        <w:rStyle w:val="aff5"/>
        <w:rFonts w:ascii="Microsoft YaHei Light" w:hAnsi="Microsoft YaHei Light"/>
        <w:color w:val="000000" w:themeColor="text1"/>
      </w:rPr>
      <w:fldChar w:fldCharType="end"/>
    </w:r>
  </w:p>
  <w:p w14:paraId="55BCC473" w14:textId="08496937" w:rsidR="00A73992" w:rsidRPr="006D5D8E" w:rsidRDefault="00A73992" w:rsidP="006D5D8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 w:themeColor="text1"/>
        <w:kern w:val="2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69017F" w:rsidRPr="00FB5DFC" w:rsidRDefault="0069017F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1120F7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6DD6B98C" w:rsidR="00A73992" w:rsidRPr="00FB5DFC" w:rsidRDefault="002801B0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F61867">
      <w:rPr>
        <w:rFonts w:ascii="Microsoft YaHei Light" w:hAnsi="Microsoft YaHei Light" w:hint="eastAsia"/>
        <w:color w:val="01D270"/>
      </w:rPr>
      <w:t>新媒体</w:t>
    </w:r>
    <w:r w:rsidR="00F61867">
      <w:rPr>
        <w:rFonts w:ascii="Microsoft YaHei Light" w:hAnsi="Microsoft YaHei Light"/>
        <w:color w:val="01D270"/>
      </w:rPr>
      <w:t>骇客训练</w:t>
    </w:r>
    <w:r w:rsidR="00F61867">
      <w:rPr>
        <w:rFonts w:ascii="Microsoft YaHei Light" w:hAnsi="Microsoft YaHei Light" w:hint="eastAsia"/>
        <w:color w:val="01D270"/>
      </w:rPr>
      <w:t>营</w:t>
    </w:r>
    <w:r>
      <w:rPr>
        <w:rFonts w:ascii="Microsoft YaHei Light" w:hAnsi="Microsoft YaHei Light" w:hint="eastAsia"/>
        <w:color w:val="01D270"/>
      </w:rPr>
      <w:t>]</w:t>
    </w:r>
    <w:r w:rsidR="00FF0E91" w:rsidRPr="00FB5DFC">
      <w:rPr>
        <w:rFonts w:ascii="Microsoft YaHei Light" w:hAnsi="Microsoft YaHei Light" w:hint="eastAsia"/>
        <w:color w:val="01D270"/>
      </w:rPr>
      <w:tab/>
    </w:r>
    <w:r w:rsidR="00FF0E91" w:rsidRPr="00FB5DFC">
      <w:rPr>
        <w:rFonts w:ascii="Microsoft YaHei Light" w:hAnsi="Microsoft YaHei Light" w:hint="eastAsia"/>
        <w:color w:val="01D270"/>
      </w:rPr>
      <w:tab/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84E5A" w14:textId="77777777" w:rsidR="00944690" w:rsidRDefault="00944690">
      <w:pPr>
        <w:spacing w:before="0" w:after="0" w:line="240" w:lineRule="auto"/>
      </w:pPr>
      <w:r>
        <w:separator/>
      </w:r>
    </w:p>
  </w:footnote>
  <w:footnote w:type="continuationSeparator" w:id="0">
    <w:p w14:paraId="051B52DC" w14:textId="77777777" w:rsidR="00944690" w:rsidRDefault="009446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5EB6CFF2" w:rsidR="00F61867" w:rsidRPr="00A55976" w:rsidRDefault="00A55976" w:rsidP="00A55976">
    <w:pPr>
      <w:pBdr>
        <w:top w:val="nil"/>
        <w:left w:val="nil"/>
        <w:bottom w:val="single" w:sz="8" w:space="1" w:color="000000" w:themeColor="text1"/>
        <w:right w:val="nil"/>
        <w:between w:val="nil"/>
        <w:bar w:val="nil"/>
      </w:pBdr>
      <w:tabs>
        <w:tab w:val="left" w:pos="2218"/>
        <w:tab w:val="center" w:pos="4750"/>
        <w:tab w:val="right" w:pos="9923"/>
      </w:tabs>
      <w:spacing w:before="0" w:after="0" w:line="288" w:lineRule="auto"/>
      <w:rPr>
        <w:rFonts w:ascii="宋体" w:eastAsia="宋体" w:hAnsi="宋体" w:cs="Arial Unicode MS"/>
        <w:color w:val="000000" w:themeColor="text1"/>
        <w:kern w:val="2"/>
        <w:bdr w:val="nil"/>
        <w:lang w:val="zh-CN"/>
      </w:rPr>
    </w:pP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半撇私塾</w:t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="00EC0630"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FSNM2</w:t>
    </w:r>
    <w:r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01</w:t>
    </w:r>
    <w:r w:rsidR="00096C02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-</w:t>
    </w:r>
    <w:r w:rsidR="00EC0630"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全栈新媒体毕业设计</w:t>
    </w:r>
    <w:r w:rsidR="006E7D5D"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课程</w:t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5B213A50" w:rsidR="00F61867" w:rsidRPr="00F61867" w:rsidRDefault="002801B0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bookmarkStart w:id="3" w:name="OLE_LINK1"/>
    <w:bookmarkStart w:id="4" w:name="OLE_LINK2"/>
    <w:r w:rsidR="006848F5">
      <w:rPr>
        <w:rFonts w:ascii="Microsoft YaHei Light" w:eastAsia="Microsoft YaHei Light" w:hAnsi="Microsoft YaHei Light"/>
        <w:color w:val="01D170"/>
      </w:rPr>
      <w:t>启动周任务</w:t>
    </w:r>
    <w:r w:rsidR="006848F5">
      <w:rPr>
        <w:rFonts w:ascii="Microsoft YaHei Light" w:eastAsia="Microsoft YaHei Light" w:hAnsi="Microsoft YaHei Light" w:hint="default"/>
        <w:color w:val="01D170"/>
      </w:rPr>
      <w:t>CheckList</w:t>
    </w:r>
    <w:bookmarkEnd w:id="3"/>
    <w:bookmarkEnd w:id="4"/>
    <w:r w:rsidR="00F61867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544CAB"/>
    <w:multiLevelType w:val="hybridMultilevel"/>
    <w:tmpl w:val="67883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3D018E"/>
    <w:multiLevelType w:val="hybridMultilevel"/>
    <w:tmpl w:val="D1C4F52C"/>
    <w:lvl w:ilvl="0" w:tplc="323A5A52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9873FE8"/>
    <w:multiLevelType w:val="hybridMultilevel"/>
    <w:tmpl w:val="B83C8C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C490962"/>
    <w:multiLevelType w:val="hybridMultilevel"/>
    <w:tmpl w:val="70782FE4"/>
    <w:lvl w:ilvl="0" w:tplc="A3487C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0D954A12"/>
    <w:multiLevelType w:val="hybridMultilevel"/>
    <w:tmpl w:val="9266CA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DFA50B1"/>
    <w:multiLevelType w:val="hybridMultilevel"/>
    <w:tmpl w:val="986AAA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E4230B0"/>
    <w:multiLevelType w:val="hybridMultilevel"/>
    <w:tmpl w:val="ADBCAD24"/>
    <w:lvl w:ilvl="0" w:tplc="7592FAA2">
      <w:start w:val="1"/>
      <w:numFmt w:val="japaneseCounting"/>
      <w:lvlText w:val="%1、"/>
      <w:lvlJc w:val="left"/>
      <w:pPr>
        <w:ind w:left="760" w:hanging="7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912112"/>
    <w:multiLevelType w:val="hybridMultilevel"/>
    <w:tmpl w:val="AD50822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88F5E41"/>
    <w:multiLevelType w:val="hybridMultilevel"/>
    <w:tmpl w:val="0BBECEAE"/>
    <w:lvl w:ilvl="0" w:tplc="F3F0D3CE">
      <w:start w:val="1"/>
      <w:numFmt w:val="decimal"/>
      <w:lvlText w:val="%1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7872572"/>
    <w:multiLevelType w:val="hybridMultilevel"/>
    <w:tmpl w:val="2D8EFCB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9C63F64"/>
    <w:multiLevelType w:val="hybridMultilevel"/>
    <w:tmpl w:val="2C7018A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A745E43"/>
    <w:multiLevelType w:val="hybridMultilevel"/>
    <w:tmpl w:val="C3D67AF4"/>
    <w:lvl w:ilvl="0" w:tplc="63F045C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A93688"/>
    <w:multiLevelType w:val="multilevel"/>
    <w:tmpl w:val="66D4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E4EA2"/>
    <w:multiLevelType w:val="hybridMultilevel"/>
    <w:tmpl w:val="CA0E1FE0"/>
    <w:lvl w:ilvl="0" w:tplc="421EEF04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657A56"/>
    <w:multiLevelType w:val="hybridMultilevel"/>
    <w:tmpl w:val="12CC9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FF67B1"/>
    <w:multiLevelType w:val="hybridMultilevel"/>
    <w:tmpl w:val="8966B0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91F68B2"/>
    <w:multiLevelType w:val="hybridMultilevel"/>
    <w:tmpl w:val="A18C1A2E"/>
    <w:lvl w:ilvl="0" w:tplc="ACD8560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DEF0B78"/>
    <w:multiLevelType w:val="hybridMultilevel"/>
    <w:tmpl w:val="3BB4E448"/>
    <w:lvl w:ilvl="0" w:tplc="BCA6CA6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7576E79"/>
    <w:multiLevelType w:val="hybridMultilevel"/>
    <w:tmpl w:val="A95EEE70"/>
    <w:lvl w:ilvl="0" w:tplc="D19612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7AF0AFA"/>
    <w:multiLevelType w:val="hybridMultilevel"/>
    <w:tmpl w:val="8E1E778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9AF55D9"/>
    <w:multiLevelType w:val="hybridMultilevel"/>
    <w:tmpl w:val="490A8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D002599"/>
    <w:multiLevelType w:val="hybridMultilevel"/>
    <w:tmpl w:val="333C0844"/>
    <w:lvl w:ilvl="0" w:tplc="8A00C18C">
      <w:start w:val="1"/>
      <w:numFmt w:val="japaneseCounting"/>
      <w:lvlText w:val="%1、"/>
      <w:lvlJc w:val="left"/>
      <w:pPr>
        <w:ind w:left="840" w:hanging="360"/>
      </w:pPr>
      <w:rPr>
        <w:rFonts w:ascii="微软雅黑" w:eastAsia="微软雅黑" w:hAnsi="微软雅黑" w:cs="Hiragino Sans GB W3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8DF7CB1"/>
    <w:multiLevelType w:val="hybridMultilevel"/>
    <w:tmpl w:val="C902F5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D8842C5"/>
    <w:multiLevelType w:val="hybridMultilevel"/>
    <w:tmpl w:val="A5DC8B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EED4016"/>
    <w:multiLevelType w:val="hybridMultilevel"/>
    <w:tmpl w:val="25C66326"/>
    <w:lvl w:ilvl="0" w:tplc="4102408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5656828"/>
    <w:multiLevelType w:val="hybridMultilevel"/>
    <w:tmpl w:val="F1D8A8FC"/>
    <w:lvl w:ilvl="0" w:tplc="1C983590">
      <w:start w:val="1"/>
      <w:numFmt w:val="bullet"/>
      <w:pStyle w:val="a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B0F3C41"/>
    <w:multiLevelType w:val="hybridMultilevel"/>
    <w:tmpl w:val="9370A6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7"/>
  </w:num>
  <w:num w:numId="2">
    <w:abstractNumId w:val="10"/>
  </w:num>
  <w:num w:numId="3">
    <w:abstractNumId w:val="20"/>
  </w:num>
  <w:num w:numId="4">
    <w:abstractNumId w:val="2"/>
  </w:num>
  <w:num w:numId="5">
    <w:abstractNumId w:val="16"/>
  </w:num>
  <w:num w:numId="6">
    <w:abstractNumId w:val="6"/>
  </w:num>
  <w:num w:numId="7">
    <w:abstractNumId w:val="21"/>
  </w:num>
  <w:num w:numId="8">
    <w:abstractNumId w:val="8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2"/>
  </w:num>
  <w:num w:numId="14">
    <w:abstractNumId w:val="2"/>
  </w:num>
  <w:num w:numId="15">
    <w:abstractNumId w:val="0"/>
  </w:num>
  <w:num w:numId="16">
    <w:abstractNumId w:val="5"/>
  </w:num>
  <w:num w:numId="17">
    <w:abstractNumId w:val="15"/>
  </w:num>
  <w:num w:numId="18">
    <w:abstractNumId w:val="3"/>
  </w:num>
  <w:num w:numId="19">
    <w:abstractNumId w:val="1"/>
  </w:num>
  <w:num w:numId="20">
    <w:abstractNumId w:val="24"/>
  </w:num>
  <w:num w:numId="21">
    <w:abstractNumId w:val="22"/>
  </w:num>
  <w:num w:numId="22">
    <w:abstractNumId w:val="4"/>
  </w:num>
  <w:num w:numId="23">
    <w:abstractNumId w:val="18"/>
  </w:num>
  <w:num w:numId="24">
    <w:abstractNumId w:val="26"/>
  </w:num>
  <w:num w:numId="25">
    <w:abstractNumId w:val="25"/>
  </w:num>
  <w:num w:numId="26">
    <w:abstractNumId w:val="9"/>
  </w:num>
  <w:num w:numId="27">
    <w:abstractNumId w:val="23"/>
  </w:num>
  <w:num w:numId="28">
    <w:abstractNumId w:val="7"/>
  </w:num>
  <w:num w:numId="29">
    <w:abstractNumId w:val="14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55DA7"/>
    <w:rsid w:val="00091EF5"/>
    <w:rsid w:val="00096C02"/>
    <w:rsid w:val="000A69C5"/>
    <w:rsid w:val="001120F7"/>
    <w:rsid w:val="00117447"/>
    <w:rsid w:val="00154A5B"/>
    <w:rsid w:val="00155553"/>
    <w:rsid w:val="001C77E2"/>
    <w:rsid w:val="001D28F1"/>
    <w:rsid w:val="00205903"/>
    <w:rsid w:val="00237222"/>
    <w:rsid w:val="00251978"/>
    <w:rsid w:val="00254E5B"/>
    <w:rsid w:val="00267F3D"/>
    <w:rsid w:val="002743DE"/>
    <w:rsid w:val="002801B0"/>
    <w:rsid w:val="0028571B"/>
    <w:rsid w:val="00290771"/>
    <w:rsid w:val="00297AE8"/>
    <w:rsid w:val="002D2FA1"/>
    <w:rsid w:val="002D6207"/>
    <w:rsid w:val="003436FA"/>
    <w:rsid w:val="003F3567"/>
    <w:rsid w:val="0040203B"/>
    <w:rsid w:val="004826B3"/>
    <w:rsid w:val="004B2DB1"/>
    <w:rsid w:val="004D7B32"/>
    <w:rsid w:val="004F6BEA"/>
    <w:rsid w:val="005010B8"/>
    <w:rsid w:val="00524C66"/>
    <w:rsid w:val="00574507"/>
    <w:rsid w:val="00582FE2"/>
    <w:rsid w:val="00597544"/>
    <w:rsid w:val="005E43C4"/>
    <w:rsid w:val="006577E8"/>
    <w:rsid w:val="006848F5"/>
    <w:rsid w:val="0069017F"/>
    <w:rsid w:val="006968D6"/>
    <w:rsid w:val="006B4131"/>
    <w:rsid w:val="006D5D8E"/>
    <w:rsid w:val="006E7D5D"/>
    <w:rsid w:val="0073225C"/>
    <w:rsid w:val="00820BA4"/>
    <w:rsid w:val="008223D2"/>
    <w:rsid w:val="00841C69"/>
    <w:rsid w:val="008E32A8"/>
    <w:rsid w:val="008F651F"/>
    <w:rsid w:val="0092438F"/>
    <w:rsid w:val="00944690"/>
    <w:rsid w:val="009965B7"/>
    <w:rsid w:val="009C7AE3"/>
    <w:rsid w:val="00A23D9A"/>
    <w:rsid w:val="00A51715"/>
    <w:rsid w:val="00A55976"/>
    <w:rsid w:val="00A6353C"/>
    <w:rsid w:val="00A73992"/>
    <w:rsid w:val="00AA2D85"/>
    <w:rsid w:val="00AB59A8"/>
    <w:rsid w:val="00B21668"/>
    <w:rsid w:val="00B905C6"/>
    <w:rsid w:val="00C22B82"/>
    <w:rsid w:val="00CB7D79"/>
    <w:rsid w:val="00CD7F49"/>
    <w:rsid w:val="00CF4D88"/>
    <w:rsid w:val="00D25BD6"/>
    <w:rsid w:val="00D448A7"/>
    <w:rsid w:val="00DB5449"/>
    <w:rsid w:val="00DF798F"/>
    <w:rsid w:val="00E066DF"/>
    <w:rsid w:val="00E664E8"/>
    <w:rsid w:val="00E92AC2"/>
    <w:rsid w:val="00EB5751"/>
    <w:rsid w:val="00EC0630"/>
    <w:rsid w:val="00EC0F3C"/>
    <w:rsid w:val="00EF4FB7"/>
    <w:rsid w:val="00F15582"/>
    <w:rsid w:val="00F6046F"/>
    <w:rsid w:val="00F61867"/>
    <w:rsid w:val="00FB192F"/>
    <w:rsid w:val="00FB5DFC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sz w:val="24"/>
      <w:szCs w:val="24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"/>
    <w:next w:val="a0"/>
    <w:link w:val="20"/>
    <w:uiPriority w:val="9"/>
    <w:unhideWhenUsed/>
    <w:qFormat/>
    <w:rsid w:val="002D6207"/>
    <w:pPr>
      <w:numPr>
        <w:numId w:val="29"/>
      </w:numPr>
      <w:outlineLvl w:val="1"/>
    </w:pPr>
    <w:rPr>
      <w:rFonts w:ascii="宋体" w:eastAsia="宋体" w:hAnsi="宋体" w:cs="Hiragino Sans GB W3"/>
      <w:b/>
      <w:color w:val="232B2D"/>
      <w:sz w:val="36"/>
      <w:szCs w:val="20"/>
    </w:r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 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 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 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2D6207"/>
    <w:rPr>
      <w:rFonts w:ascii="宋体" w:eastAsia="宋体" w:hAnsi="宋体" w:cs="Hiragino Sans GB W3"/>
      <w:b/>
      <w:color w:val="232B2D"/>
      <w:sz w:val="36"/>
      <w:lang w:eastAsia="ja-JP"/>
    </w:rPr>
  </w:style>
  <w:style w:type="character" w:customStyle="1" w:styleId="30">
    <w:name w:val="标题 3 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1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AB59A8"/>
    <w:pPr>
      <w:numPr>
        <w:numId w:val="24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Lines="50" w:before="120" w:afterLines="50" w:after="120" w:line="160" w:lineRule="atLeast"/>
      <w:jc w:val="both"/>
    </w:pPr>
    <w:rPr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1"/>
    <w:uiPriority w:val="99"/>
    <w:unhideWhenUsed/>
    <w:rsid w:val="00A517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9EB0D8-AC9D-2548-8A38-272BEFE79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66</TotalTime>
  <Pages>7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Charles-半撇私塾</cp:lastModifiedBy>
  <cp:revision>14</cp:revision>
  <dcterms:created xsi:type="dcterms:W3CDTF">2017-03-15T11:29:00Z</dcterms:created>
  <dcterms:modified xsi:type="dcterms:W3CDTF">2018-07-11T02:19:00Z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